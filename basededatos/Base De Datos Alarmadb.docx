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lang w:val="es-AR"/>
            </w:rPr>
            <w:alias w:val="Título de la entrada de blog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1D774F" w:rsidRPr="00CF0BF0" w:rsidRDefault="00CF0BF0">
              <w:pPr>
                <w:pStyle w:val="Publishwithline"/>
                <w:rPr>
                  <w:lang w:val="es-AR"/>
                </w:rPr>
              </w:pPr>
              <w:r w:rsidRPr="00CF0BF0">
                <w:rPr>
                  <w:lang w:val="es-AR"/>
                </w:rPr>
                <w:t>Base De Datos</w:t>
              </w:r>
              <w:r>
                <w:rPr>
                  <w:lang w:val="es-AR"/>
                </w:rPr>
                <w:t xml:space="preserve"> </w:t>
              </w:r>
              <w:proofErr w:type="spellStart"/>
              <w:r>
                <w:rPr>
                  <w:lang w:val="es-AR"/>
                </w:rPr>
                <w:t>Alarmadb</w:t>
              </w:r>
              <w:proofErr w:type="spellEnd"/>
            </w:p>
          </w:sdtContent>
        </w:sdt>
        <w:p w:rsidR="001D774F" w:rsidRDefault="001D774F">
          <w:pPr>
            <w:pStyle w:val="underline"/>
          </w:pPr>
        </w:p>
        <w:p w:rsidR="001D774F" w:rsidRDefault="00CF0BF0">
          <w:pPr>
            <w:pStyle w:val="PadderBetweenControlandBody"/>
          </w:pPr>
        </w:p>
      </w:sdtContent>
    </w:sdt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spellStart"/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>phpMyAdmin</w:t>
      </w:r>
      <w:proofErr w:type="spellEnd"/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SQL Dump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>-- version 5.0.2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>-- https://www.phpmyadmin.net/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 Servidor: 127.0.0.1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 Tiempo de generación: 27-08-2025 a las 02:05:40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 Versión del servidor: 10.4.13-MariaDB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 Versión de PHP: 7.4.8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SQL_MODE </w:t>
      </w:r>
      <w:r w:rsidRPr="00CF0B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"NO_AUTO_VALUE_ON_ZERO"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START TRANSACTION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time_zone</w:t>
      </w:r>
      <w:proofErr w:type="spellEnd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"+00:00"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0BF0" w:rsidRPr="00CF0BF0" w:rsidRDefault="00CF0BF0" w:rsidP="00CF0B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>/*!40101 SET @OLD_CHARACTER_SET_CLIENT=@@CHARACTER_SET_CLIENT */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>/*!40101 SET @OLD_CHARACTER_SET_RESULTS=@@CHARACTER_SET_RESULTS */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>/*!40101 SET @OLD_COLLATION_CONNECTION=@@COLLATION_CONNECTION */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/*!40101 SET NAMES utf8mb4 */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  <w:t>;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 Base de datos: `</w:t>
      </w:r>
      <w:proofErr w:type="spellStart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alarmadb</w:t>
      </w:r>
      <w:proofErr w:type="spellEnd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DELIMITER $$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spellStart"/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>Procedimientos</w:t>
      </w:r>
      <w:proofErr w:type="spellEnd"/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DEFINER</w:t>
      </w:r>
      <w:r w:rsidRPr="00CF0B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root`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`localhost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PROCEDURE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create_charge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`name`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0BF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))  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charge(charge)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(charge);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$$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DEFINER</w:t>
      </w:r>
      <w:r w:rsidRPr="00CF0B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root`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`localhost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PROCEDURE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create_team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`name`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0BF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))  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team(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$$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DEFINER</w:t>
      </w:r>
      <w:r w:rsidRPr="00CF0B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root`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`localhost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PROCEDURE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insert_user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`user`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0BF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`password`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user(</w:t>
      </w:r>
      <w:proofErr w:type="spellStart"/>
      <w:proofErr w:type="gramStart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user,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proofErr w:type="spellEnd"/>
      <w:proofErr w:type="gramEnd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user,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proofErr w:type="spellEnd"/>
      <w:proofErr w:type="gramEnd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$$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DELIMITER ;</w:t>
      </w:r>
      <w:proofErr w:type="gramEnd"/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 --------------------------------------------------------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 Estructura de tabla para la tabla `</w:t>
      </w:r>
      <w:proofErr w:type="spellStart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charge</w:t>
      </w:r>
      <w:proofErr w:type="spellEnd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r w:rsidRPr="00CF0BF0">
        <w:rPr>
          <w:rFonts w:ascii="Consolas" w:eastAsia="Times New Roman" w:hAnsi="Consolas" w:cs="Times New Roman"/>
          <w:color w:val="DCDCAA"/>
          <w:sz w:val="21"/>
          <w:szCs w:val="21"/>
        </w:rPr>
        <w:t>charge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` (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idCharge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0BF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`name`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0BF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) ENGINE</w:t>
      </w:r>
      <w:r w:rsidRPr="00CF0B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InnoDB</w:t>
      </w:r>
      <w:proofErr w:type="spellEnd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CHARSET</w:t>
      </w:r>
      <w:r w:rsidRPr="00CF0B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utf8mb4;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 --------------------------------------------------------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 Estructura de tabla para la tabla `</w:t>
      </w:r>
      <w:proofErr w:type="spellStart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sensors</w:t>
      </w:r>
      <w:proofErr w:type="spellEnd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r w:rsidRPr="00CF0BF0">
        <w:rPr>
          <w:rFonts w:ascii="Consolas" w:eastAsia="Times New Roman" w:hAnsi="Consolas" w:cs="Times New Roman"/>
          <w:color w:val="DCDCAA"/>
          <w:sz w:val="21"/>
          <w:szCs w:val="21"/>
        </w:rPr>
        <w:t>sensors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` (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idSensors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0BF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`name`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0BF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idZone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0BF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) ENGINE</w:t>
      </w:r>
      <w:r w:rsidRPr="00CF0B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InnoDB</w:t>
      </w:r>
      <w:proofErr w:type="spellEnd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CHARSET</w:t>
      </w:r>
      <w:r w:rsidRPr="00CF0B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utf8mb4;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 --------------------------------------------------------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 Estructura de tabla para la tabla `</w:t>
      </w:r>
      <w:proofErr w:type="spellStart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statussensor</w:t>
      </w:r>
      <w:proofErr w:type="spellEnd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proofErr w:type="spellStart"/>
      <w:r w:rsidRPr="00CF0BF0">
        <w:rPr>
          <w:rFonts w:ascii="Consolas" w:eastAsia="Times New Roman" w:hAnsi="Consolas" w:cs="Times New Roman"/>
          <w:color w:val="DCDCAA"/>
          <w:sz w:val="21"/>
          <w:szCs w:val="21"/>
        </w:rPr>
        <w:t>statussensor</w:t>
      </w:r>
      <w:proofErr w:type="spellEnd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` (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idStatusSensor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0BF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dateTime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`description`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0BF0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idZone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0BF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) ENGINE</w:t>
      </w:r>
      <w:r w:rsidRPr="00CF0B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InnoDB</w:t>
      </w:r>
      <w:proofErr w:type="spellEnd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CHARSET</w:t>
      </w:r>
      <w:r w:rsidRPr="00CF0B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utf8mb4;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 --------------------------------------------------------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 Estructura de tabla para la tabla `</w:t>
      </w:r>
      <w:proofErr w:type="spellStart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team</w:t>
      </w:r>
      <w:proofErr w:type="spellEnd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r w:rsidRPr="00CF0BF0">
        <w:rPr>
          <w:rFonts w:ascii="Consolas" w:eastAsia="Times New Roman" w:hAnsi="Consolas" w:cs="Times New Roman"/>
          <w:color w:val="DCDCAA"/>
          <w:sz w:val="21"/>
          <w:szCs w:val="21"/>
        </w:rPr>
        <w:t>team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` (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idTeam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0BF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`name`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0BF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idZone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0BF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) ENGINE</w:t>
      </w:r>
      <w:r w:rsidRPr="00CF0B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InnoDB</w:t>
      </w:r>
      <w:proofErr w:type="spellEnd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CHARSET</w:t>
      </w:r>
      <w:r w:rsidRPr="00CF0B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utf8mb4;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 --------------------------------------------------------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 Estructura de tabla para la tabla `</w:t>
      </w:r>
      <w:proofErr w:type="spellStart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user</w:t>
      </w:r>
      <w:proofErr w:type="spellEnd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r w:rsidRPr="00CF0BF0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` (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idUser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0BF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`user`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0BF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`password`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0BF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idCharge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0BF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) ENGINE</w:t>
      </w:r>
      <w:r w:rsidRPr="00CF0B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InnoDB</w:t>
      </w:r>
      <w:proofErr w:type="spellEnd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CHARSET</w:t>
      </w:r>
      <w:r w:rsidRPr="00CF0B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utf8mb4;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 --------------------------------------------------------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 Estructura de tabla para la tabla `</w:t>
      </w:r>
      <w:proofErr w:type="spellStart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userteam</w:t>
      </w:r>
      <w:proofErr w:type="spellEnd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proofErr w:type="spellStart"/>
      <w:r w:rsidRPr="00CF0BF0">
        <w:rPr>
          <w:rFonts w:ascii="Consolas" w:eastAsia="Times New Roman" w:hAnsi="Consolas" w:cs="Times New Roman"/>
          <w:color w:val="DCDCAA"/>
          <w:sz w:val="21"/>
          <w:szCs w:val="21"/>
        </w:rPr>
        <w:t>userteam</w:t>
      </w:r>
      <w:proofErr w:type="spellEnd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` (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idUserTeam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0BF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idUser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0BF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idTeam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0BF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) ENGINE</w:t>
      </w:r>
      <w:r w:rsidRPr="00CF0B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InnoDB</w:t>
      </w:r>
      <w:proofErr w:type="spellEnd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CHARSET</w:t>
      </w:r>
      <w:r w:rsidRPr="00CF0B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utf8mb4;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 --------------------------------------------------------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 Estructura de tabla para la tabla `</w:t>
      </w:r>
      <w:proofErr w:type="spellStart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zone</w:t>
      </w:r>
      <w:proofErr w:type="spellEnd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r w:rsidRPr="00CF0BF0">
        <w:rPr>
          <w:rFonts w:ascii="Consolas" w:eastAsia="Times New Roman" w:hAnsi="Consolas" w:cs="Times New Roman"/>
          <w:color w:val="DCDCAA"/>
          <w:sz w:val="21"/>
          <w:szCs w:val="21"/>
        </w:rPr>
        <w:t>zone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` (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idZone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0BF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`description`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0BF0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) ENGINE</w:t>
      </w:r>
      <w:r w:rsidRPr="00CF0B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InnoDB</w:t>
      </w:r>
      <w:proofErr w:type="spellEnd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CHARSET</w:t>
      </w:r>
      <w:r w:rsidRPr="00CF0B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utf8mb4;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 Índices para tablas volcadas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-- </w:t>
      </w:r>
      <w:proofErr w:type="spellStart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Indices</w:t>
      </w:r>
      <w:proofErr w:type="spellEnd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 de la tabla `</w:t>
      </w:r>
      <w:proofErr w:type="spellStart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charge</w:t>
      </w:r>
      <w:proofErr w:type="spellEnd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`charge`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idCharge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-- </w:t>
      </w:r>
      <w:proofErr w:type="spellStart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Indices</w:t>
      </w:r>
      <w:proofErr w:type="spellEnd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 de la tabla `</w:t>
      </w:r>
      <w:proofErr w:type="spellStart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sensors</w:t>
      </w:r>
      <w:proofErr w:type="spellEnd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`sensors`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idSensors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fk_idZone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idZone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-- </w:t>
      </w:r>
      <w:proofErr w:type="spellStart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Indices</w:t>
      </w:r>
      <w:proofErr w:type="spellEnd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 de la tabla `</w:t>
      </w:r>
      <w:proofErr w:type="spellStart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statussensor</w:t>
      </w:r>
      <w:proofErr w:type="spellEnd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statussensor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idStatusSensor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cod_IdZone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idZone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-- </w:t>
      </w:r>
      <w:proofErr w:type="spellStart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Indices</w:t>
      </w:r>
      <w:proofErr w:type="spellEnd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 de la tabla `</w:t>
      </w:r>
      <w:proofErr w:type="spellStart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team</w:t>
      </w:r>
      <w:proofErr w:type="spellEnd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`team`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idTeam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cod_idZone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idZone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-- </w:t>
      </w:r>
      <w:proofErr w:type="spellStart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Indices</w:t>
      </w:r>
      <w:proofErr w:type="spellEnd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 de la tabla `</w:t>
      </w:r>
      <w:proofErr w:type="spellStart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user</w:t>
      </w:r>
      <w:proofErr w:type="spellEnd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`user`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idUser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fk_idCharge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idCharge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-- </w:t>
      </w:r>
      <w:proofErr w:type="spellStart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Indices</w:t>
      </w:r>
      <w:proofErr w:type="spellEnd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 de la tabla `</w:t>
      </w:r>
      <w:proofErr w:type="spellStart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userteam</w:t>
      </w:r>
      <w:proofErr w:type="spellEnd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userteam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idUserTeam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cod_idUser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idUser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cod_idTeam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idTeam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-- </w:t>
      </w:r>
      <w:proofErr w:type="spellStart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Indices</w:t>
      </w:r>
      <w:proofErr w:type="spellEnd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 xml:space="preserve"> de la tabla `</w:t>
      </w:r>
      <w:proofErr w:type="spellStart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zone</w:t>
      </w:r>
      <w:proofErr w:type="spellEnd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`zone`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idZone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 AUTO_INCREMENT de las tablas volcadas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 AUTO_INCREMENT de la tabla `</w:t>
      </w:r>
      <w:proofErr w:type="spellStart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charge</w:t>
      </w:r>
      <w:proofErr w:type="spellEnd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`charge`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idCharge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0BF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AUTO_INCREMENT, AUTO_INCREMENT</w:t>
      </w:r>
      <w:r w:rsidRPr="00CF0B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B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 AUTO_INCREMENT de la tabla `</w:t>
      </w:r>
      <w:proofErr w:type="spellStart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sensors</w:t>
      </w:r>
      <w:proofErr w:type="spellEnd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`sensors`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idSensors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0BF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AUTO_INCREMENT, AUTO_INCREMENT</w:t>
      </w:r>
      <w:r w:rsidRPr="00CF0B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B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 AUTO_INCREMENT de la tabla `</w:t>
      </w:r>
      <w:proofErr w:type="spellStart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statussensor</w:t>
      </w:r>
      <w:proofErr w:type="spellEnd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statussensor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idStatusSensor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0BF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AUTO_INCREMENT, AUTO_INCREMENT</w:t>
      </w:r>
      <w:r w:rsidRPr="00CF0B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B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 AUTO_INCREMENT de la tabla `</w:t>
      </w:r>
      <w:proofErr w:type="spellStart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team</w:t>
      </w:r>
      <w:proofErr w:type="spellEnd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`team`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idTeam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0BF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AUTO_INCREMENT, AUTO_INCREMENT</w:t>
      </w:r>
      <w:r w:rsidRPr="00CF0B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B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 AUTO_INCREMENT de la tabla `</w:t>
      </w:r>
      <w:proofErr w:type="spellStart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user</w:t>
      </w:r>
      <w:proofErr w:type="spellEnd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`user`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idUser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0BF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AUTO_INCREMENT, AUTO_INCREMENT</w:t>
      </w:r>
      <w:r w:rsidRPr="00CF0B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BF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 AUTO_INCREMENT de la tabla `</w:t>
      </w:r>
      <w:proofErr w:type="spellStart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userteam</w:t>
      </w:r>
      <w:proofErr w:type="spellEnd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userteam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idUserTeam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0BF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AUTO_INCREMENT, AUTO_INCREMENT</w:t>
      </w:r>
      <w:r w:rsidRPr="00CF0B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B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 AUTO_INCREMENT de la tabla `</w:t>
      </w:r>
      <w:proofErr w:type="spellStart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zone</w:t>
      </w:r>
      <w:proofErr w:type="spellEnd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`zone`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idZone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0BF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AUTO_INCREMENT, AUTO_INCREMENT</w:t>
      </w:r>
      <w:r w:rsidRPr="00CF0B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B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 Restricciones para tablas volcadas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 Filtros para la tabla `</w:t>
      </w:r>
      <w:proofErr w:type="spellStart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sensors</w:t>
      </w:r>
      <w:proofErr w:type="spellEnd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`sensors`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`sensors_ibfk_1`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idZone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`zone`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idZone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 Filtros para la tabla `</w:t>
      </w:r>
      <w:proofErr w:type="spellStart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statussensor</w:t>
      </w:r>
      <w:proofErr w:type="spellEnd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statussensor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`statusSensor_ibfk_1`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idZone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`zone`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idZone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 Filtros para la tabla `</w:t>
      </w:r>
      <w:proofErr w:type="spellStart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team</w:t>
      </w:r>
      <w:proofErr w:type="spellEnd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`team`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`team_ibfk_1`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idZone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`zone`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idZone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 Filtros para la tabla `</w:t>
      </w:r>
      <w:proofErr w:type="spellStart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user</w:t>
      </w:r>
      <w:proofErr w:type="spellEnd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`user`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`user_ibfk_1`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idCharge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`charge`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idCharge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-- Filtros para la tabla `</w:t>
      </w:r>
      <w:proofErr w:type="spellStart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userteam</w:t>
      </w:r>
      <w:proofErr w:type="spellEnd"/>
      <w:r w:rsidRPr="00CF0BF0">
        <w:rPr>
          <w:rFonts w:ascii="Consolas" w:eastAsia="Times New Roman" w:hAnsi="Consolas" w:cs="Times New Roman"/>
          <w:color w:val="6A9955"/>
          <w:sz w:val="21"/>
          <w:szCs w:val="21"/>
          <w:lang w:val="es-AR"/>
        </w:rPr>
        <w:t>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userteam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`userTeam_ibfk_1`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idUser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`user`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idUser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`userTeam_ibfk_2`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idTeam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`team`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idTeam</w:t>
      </w:r>
      <w:proofErr w:type="spellEnd"/>
      <w:r w:rsidRPr="00CF0BF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>/*!40101 SET CHARACTER_SET_CLIENT=@OLD_CHARACTER_SET_CLIENT */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>/*!40101 SET CHARACTER_SET_RESULTS=@OLD_CHARACTER_SET_RESULTS */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BF0">
        <w:rPr>
          <w:rFonts w:ascii="Consolas" w:eastAsia="Times New Roman" w:hAnsi="Consolas" w:cs="Times New Roman"/>
          <w:color w:val="6A9955"/>
          <w:sz w:val="21"/>
          <w:szCs w:val="21"/>
        </w:rPr>
        <w:t>/*!40101 SET COLLATION_CONNECTION=@OLD_COLLATION_CONNECTION */</w:t>
      </w:r>
      <w:r w:rsidRPr="00CF0B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0BF0" w:rsidRPr="00CF0BF0" w:rsidRDefault="00CF0BF0" w:rsidP="00CF0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774F" w:rsidRDefault="001D774F"/>
    <w:p w:rsidR="004F2588" w:rsidRDefault="004F2588" w:rsidP="004F2588">
      <w:pPr>
        <w:pStyle w:val="Ttulo1"/>
      </w:pPr>
      <w:proofErr w:type="spellStart"/>
      <w:r>
        <w:t>Procedimientos</w:t>
      </w:r>
      <w:proofErr w:type="spellEnd"/>
      <w:r>
        <w:t xml:space="preserve"> </w:t>
      </w:r>
      <w:proofErr w:type="spellStart"/>
      <w:r>
        <w:t>Almacenados</w:t>
      </w:r>
      <w:proofErr w:type="spellEnd"/>
    </w:p>
    <w:p w:rsidR="004F2588" w:rsidRDefault="004F2588" w:rsidP="004F2588"/>
    <w:p w:rsidR="004F2588" w:rsidRPr="008B39E0" w:rsidRDefault="004F2588" w:rsidP="004F2588">
      <w:pPr>
        <w:spacing w:after="269" w:line="259" w:lineRule="auto"/>
        <w:ind w:left="-5"/>
        <w:rPr>
          <w:lang w:val="es-AR"/>
        </w:rPr>
      </w:pPr>
      <w:r w:rsidRPr="008B39E0">
        <w:rPr>
          <w:rFonts w:ascii="Calibri" w:eastAsia="Calibri" w:hAnsi="Calibri" w:cs="Calibri"/>
          <w:b/>
          <w:lang w:val="es-AR"/>
        </w:rPr>
        <w:t>Guía Completa: Procedimientos Almacenados en Bases de Datos Relacionales</w:t>
      </w:r>
      <w:r w:rsidRPr="008B39E0">
        <w:rPr>
          <w:rFonts w:ascii="Calibri" w:eastAsia="Calibri" w:hAnsi="Calibri" w:cs="Calibri"/>
          <w:lang w:val="es-AR"/>
        </w:rPr>
        <w:t xml:space="preserve"> </w:t>
      </w:r>
    </w:p>
    <w:p w:rsidR="004F2588" w:rsidRPr="004F2588" w:rsidRDefault="004F2588" w:rsidP="004F2588">
      <w:pPr>
        <w:spacing w:after="149" w:line="259" w:lineRule="auto"/>
        <w:ind w:left="-2"/>
        <w:jc w:val="right"/>
        <w:rPr>
          <w:lang w:val="es-AR"/>
        </w:rPr>
      </w:pPr>
      <w:r>
        <w:rPr>
          <w:noProof/>
        </w:rPr>
        <mc:AlternateContent>
          <mc:Choice Requires="wpg">
            <w:drawing>
              <wp:inline distT="0" distB="0" distL="0" distR="0" wp14:anchorId="1831E9A1" wp14:editId="4DDC815B">
                <wp:extent cx="5408930" cy="20320"/>
                <wp:effectExtent l="0" t="0" r="0" b="0"/>
                <wp:docPr id="1699" name="Group 1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8930" cy="20320"/>
                          <a:chOff x="0" y="0"/>
                          <a:chExt cx="5408930" cy="20320"/>
                        </a:xfrm>
                      </wpg:grpSpPr>
                      <wps:wsp>
                        <wps:cNvPr id="2153" name="Shape 2153"/>
                        <wps:cNvSpPr/>
                        <wps:spPr>
                          <a:xfrm>
                            <a:off x="0" y="0"/>
                            <a:ext cx="54006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675" h="19050">
                                <a:moveTo>
                                  <a:pt x="0" y="0"/>
                                </a:moveTo>
                                <a:lnTo>
                                  <a:pt x="5400675" y="0"/>
                                </a:lnTo>
                                <a:lnTo>
                                  <a:pt x="54006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4" name="Shape 2154"/>
                        <wps:cNvSpPr/>
                        <wps:spPr>
                          <a:xfrm>
                            <a:off x="1270" y="127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5" name="Shape 2155"/>
                        <wps:cNvSpPr/>
                        <wps:spPr>
                          <a:xfrm>
                            <a:off x="10795" y="1270"/>
                            <a:ext cx="53886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8610" h="9525">
                                <a:moveTo>
                                  <a:pt x="0" y="0"/>
                                </a:moveTo>
                                <a:lnTo>
                                  <a:pt x="5388610" y="0"/>
                                </a:lnTo>
                                <a:lnTo>
                                  <a:pt x="538861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6" name="Shape 2156"/>
                        <wps:cNvSpPr/>
                        <wps:spPr>
                          <a:xfrm>
                            <a:off x="5399405" y="127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7" name="Shape 2157"/>
                        <wps:cNvSpPr/>
                        <wps:spPr>
                          <a:xfrm>
                            <a:off x="1270" y="10795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8" name="Shape 2158"/>
                        <wps:cNvSpPr/>
                        <wps:spPr>
                          <a:xfrm>
                            <a:off x="10795" y="10795"/>
                            <a:ext cx="53886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8610" h="9525">
                                <a:moveTo>
                                  <a:pt x="0" y="0"/>
                                </a:moveTo>
                                <a:lnTo>
                                  <a:pt x="5388610" y="0"/>
                                </a:lnTo>
                                <a:lnTo>
                                  <a:pt x="538861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9" name="Shape 2159"/>
                        <wps:cNvSpPr/>
                        <wps:spPr>
                          <a:xfrm>
                            <a:off x="5399405" y="10795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6CB7DC" id="Group 1699" o:spid="_x0000_s1026" style="width:425.9pt;height:1.6pt;mso-position-horizontal-relative:char;mso-position-vertical-relative:line" coordsize="54089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">
                <v:shape id="Shape 2153" o:spid="_x0000_s1027" style="position:absolute;width:54006;height:190;visibility:visible;mso-wrap-style:square;v-text-anchor:top" coordsize="54006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" path="m,l5400675,r,19050l,19050,,e" fillcolor="#a0a0a0" stroked="f" strokeweight="0">
                  <v:stroke miterlimit="83231f" joinstyle="miter"/>
                  <v:path arrowok="t" textboxrect="0,0,5400675,19050"/>
                </v:shape>
                <v:shape id="Shape 2154" o:spid="_x0000_s1028" style="position:absolute;left:12;top:12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" path="m,l9525,r,9525l,9525,,e" fillcolor="#a0a0a0" stroked="f" strokeweight="0">
                  <v:stroke miterlimit="83231f" joinstyle="miter"/>
                  <v:path arrowok="t" textboxrect="0,0,9525,9525"/>
                </v:shape>
                <v:shape id="Shape 2155" o:spid="_x0000_s1029" style="position:absolute;left:107;top:12;width:53887;height:95;visibility:visible;mso-wrap-style:square;v-text-anchor:top" coordsize="53886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" path="m,l5388610,r,9525l,9525,,e" fillcolor="#a0a0a0" stroked="f" strokeweight="0">
                  <v:stroke miterlimit="83231f" joinstyle="miter"/>
                  <v:path arrowok="t" textboxrect="0,0,5388610,9525"/>
                </v:shape>
                <v:shape id="Shape 2156" o:spid="_x0000_s1030" style="position:absolute;left:53994;top:12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" path="m,l9525,r,9525l,9525,,e" fillcolor="#a0a0a0" stroked="f" strokeweight="0">
                  <v:stroke miterlimit="83231f" joinstyle="miter"/>
                  <v:path arrowok="t" textboxrect="0,0,9525,9525"/>
                </v:shape>
                <v:shape id="Shape 2157" o:spid="_x0000_s1031" style="position:absolute;left:12;top:107;width:95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" path="m,l9525,r,9525l,9525,,e" fillcolor="#e3e3e3" stroked="f" strokeweight="0">
                  <v:stroke miterlimit="83231f" joinstyle="miter"/>
                  <v:path arrowok="t" textboxrect="0,0,9525,9525"/>
                </v:shape>
                <v:shape id="Shape 2158" o:spid="_x0000_s1032" style="position:absolute;left:107;top:107;width:53887;height:96;visibility:visible;mso-wrap-style:square;v-text-anchor:top" coordsize="53886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" path="m,l5388610,r,9525l,9525,,e" fillcolor="#e3e3e3" stroked="f" strokeweight="0">
                  <v:stroke miterlimit="83231f" joinstyle="miter"/>
                  <v:path arrowok="t" textboxrect="0,0,5388610,9525"/>
                </v:shape>
                <v:shape id="Shape 2159" o:spid="_x0000_s1033" style="position:absolute;left:53994;top:107;width:95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" path="m,l9525,r,9525l,9525,,e" fillcolor="#e3e3e3" stroked="f" strokeweight="0">
                  <v:stroke miterlimit="83231f" joinstyle="miter"/>
                  <v:path arrowok="t" textboxrect="0,0,9525,9525"/>
                </v:shape>
                <w10:anchorlock/>
              </v:group>
            </w:pict>
          </mc:Fallback>
        </mc:AlternateContent>
      </w:r>
      <w:r w:rsidRPr="004F2588">
        <w:rPr>
          <w:rFonts w:ascii="Calibri" w:eastAsia="Calibri" w:hAnsi="Calibri" w:cs="Calibri"/>
          <w:lang w:val="es-AR"/>
        </w:rPr>
        <w:t xml:space="preserve"> </w:t>
      </w:r>
    </w:p>
    <w:p w:rsidR="004F2588" w:rsidRPr="008B39E0" w:rsidRDefault="004F2588" w:rsidP="004F2588">
      <w:pPr>
        <w:spacing w:after="148" w:line="259" w:lineRule="auto"/>
        <w:ind w:left="-5"/>
        <w:rPr>
          <w:lang w:val="es-AR"/>
        </w:rPr>
      </w:pPr>
      <w:r w:rsidRPr="004F2588">
        <w:rPr>
          <w:rFonts w:ascii="Segoe UI Emoji" w:eastAsia="Segoe UI Emoji" w:hAnsi="Segoe UI Emoji" w:cs="Segoe UI Emoji"/>
          <w:color w:val="0084CE"/>
          <w:lang w:val="es-AR"/>
        </w:rPr>
        <w:t xml:space="preserve"> </w:t>
      </w:r>
      <w:r w:rsidRPr="004F2588">
        <w:rPr>
          <w:rFonts w:ascii="Calibri" w:eastAsia="Calibri" w:hAnsi="Calibri" w:cs="Calibri"/>
          <w:b/>
          <w:lang w:val="es-AR"/>
        </w:rPr>
        <w:t xml:space="preserve"> </w:t>
      </w:r>
      <w:r w:rsidRPr="008B39E0">
        <w:rPr>
          <w:rFonts w:ascii="Calibri" w:eastAsia="Calibri" w:hAnsi="Calibri" w:cs="Calibri"/>
          <w:b/>
          <w:lang w:val="es-AR"/>
        </w:rPr>
        <w:t xml:space="preserve">¿Qué es un procedimiento almacenado? </w:t>
      </w:r>
    </w:p>
    <w:p w:rsidR="004F2588" w:rsidRPr="008B39E0" w:rsidRDefault="004F2588" w:rsidP="004F2588">
      <w:pPr>
        <w:spacing w:after="246"/>
        <w:ind w:right="374"/>
        <w:rPr>
          <w:lang w:val="es-AR"/>
        </w:rPr>
      </w:pPr>
      <w:r w:rsidRPr="008B39E0">
        <w:rPr>
          <w:lang w:val="es-AR"/>
        </w:rPr>
        <w:t xml:space="preserve">Un </w:t>
      </w:r>
      <w:r w:rsidRPr="008B39E0">
        <w:rPr>
          <w:rFonts w:ascii="Calibri" w:eastAsia="Calibri" w:hAnsi="Calibri" w:cs="Calibri"/>
          <w:b/>
          <w:lang w:val="es-AR"/>
        </w:rPr>
        <w:t>procedimiento almacenado (</w:t>
      </w:r>
      <w:proofErr w:type="spellStart"/>
      <w:r w:rsidRPr="008B39E0">
        <w:rPr>
          <w:rFonts w:ascii="Calibri" w:eastAsia="Calibri" w:hAnsi="Calibri" w:cs="Calibri"/>
          <w:b/>
          <w:lang w:val="es-AR"/>
        </w:rPr>
        <w:t>stored</w:t>
      </w:r>
      <w:proofErr w:type="spellEnd"/>
      <w:r w:rsidRPr="008B39E0">
        <w:rPr>
          <w:rFonts w:ascii="Calibri" w:eastAsia="Calibri" w:hAnsi="Calibri" w:cs="Calibri"/>
          <w:b/>
          <w:lang w:val="es-AR"/>
        </w:rPr>
        <w:t xml:space="preserve"> </w:t>
      </w:r>
      <w:proofErr w:type="spellStart"/>
      <w:r w:rsidRPr="008B39E0">
        <w:rPr>
          <w:rFonts w:ascii="Calibri" w:eastAsia="Calibri" w:hAnsi="Calibri" w:cs="Calibri"/>
          <w:b/>
          <w:lang w:val="es-AR"/>
        </w:rPr>
        <w:t>procedure</w:t>
      </w:r>
      <w:proofErr w:type="spellEnd"/>
      <w:r w:rsidRPr="008B39E0">
        <w:rPr>
          <w:rFonts w:ascii="Calibri" w:eastAsia="Calibri" w:hAnsi="Calibri" w:cs="Calibri"/>
          <w:b/>
          <w:lang w:val="es-AR"/>
        </w:rPr>
        <w:t>)</w:t>
      </w:r>
      <w:r w:rsidRPr="008B39E0">
        <w:rPr>
          <w:lang w:val="es-AR"/>
        </w:rPr>
        <w:t xml:space="preserve"> es un conjunto de instrucciones SQL que se guarda en el servidor de base de datos y se puede ejecutar cuando se necesite, con o sin parámetros.</w:t>
      </w:r>
      <w:r w:rsidRPr="008B39E0">
        <w:rPr>
          <w:rFonts w:ascii="Calibri" w:eastAsia="Calibri" w:hAnsi="Calibri" w:cs="Calibri"/>
          <w:lang w:val="es-AR"/>
        </w:rPr>
        <w:t xml:space="preserve"> </w:t>
      </w:r>
    </w:p>
    <w:p w:rsidR="004F2588" w:rsidRDefault="004F2588" w:rsidP="004F2588">
      <w:pPr>
        <w:spacing w:after="150" w:line="259" w:lineRule="auto"/>
        <w:ind w:left="-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F5B5EEC" wp14:editId="0F553591">
                <wp:extent cx="5408930" cy="21590"/>
                <wp:effectExtent l="0" t="0" r="0" b="0"/>
                <wp:docPr id="1700" name="Group 1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8930" cy="21590"/>
                          <a:chOff x="0" y="0"/>
                          <a:chExt cx="5408930" cy="21590"/>
                        </a:xfrm>
                      </wpg:grpSpPr>
                      <wps:wsp>
                        <wps:cNvPr id="2167" name="Shape 2167"/>
                        <wps:cNvSpPr/>
                        <wps:spPr>
                          <a:xfrm>
                            <a:off x="0" y="0"/>
                            <a:ext cx="54006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675" h="19050">
                                <a:moveTo>
                                  <a:pt x="0" y="0"/>
                                </a:moveTo>
                                <a:lnTo>
                                  <a:pt x="5400675" y="0"/>
                                </a:lnTo>
                                <a:lnTo>
                                  <a:pt x="54006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8" name="Shape 2168"/>
                        <wps:cNvSpPr/>
                        <wps:spPr>
                          <a:xfrm>
                            <a:off x="1270" y="254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9" name="Shape 2169"/>
                        <wps:cNvSpPr/>
                        <wps:spPr>
                          <a:xfrm>
                            <a:off x="10795" y="2540"/>
                            <a:ext cx="53886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8610" h="9525">
                                <a:moveTo>
                                  <a:pt x="0" y="0"/>
                                </a:moveTo>
                                <a:lnTo>
                                  <a:pt x="5388610" y="0"/>
                                </a:lnTo>
                                <a:lnTo>
                                  <a:pt x="538861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0" name="Shape 2170"/>
                        <wps:cNvSpPr/>
                        <wps:spPr>
                          <a:xfrm>
                            <a:off x="5399405" y="254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1" name="Shape 2171"/>
                        <wps:cNvSpPr/>
                        <wps:spPr>
                          <a:xfrm>
                            <a:off x="1270" y="12065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2" name="Shape 2172"/>
                        <wps:cNvSpPr/>
                        <wps:spPr>
                          <a:xfrm>
                            <a:off x="10795" y="12065"/>
                            <a:ext cx="53886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8610" h="9525">
                                <a:moveTo>
                                  <a:pt x="0" y="0"/>
                                </a:moveTo>
                                <a:lnTo>
                                  <a:pt x="5388610" y="0"/>
                                </a:lnTo>
                                <a:lnTo>
                                  <a:pt x="538861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3" name="Shape 2173"/>
                        <wps:cNvSpPr/>
                        <wps:spPr>
                          <a:xfrm>
                            <a:off x="5399405" y="12065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F95AA1" id="Group 1700" o:spid="_x0000_s1026" style="width:425.9pt;height:1.7pt;mso-position-horizontal-relative:char;mso-position-vertical-relative:line" coordsize="54089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">
                <v:shape id="Shape 2167" o:spid="_x0000_s1027" style="position:absolute;width:54006;height:190;visibility:visible;mso-wrap-style:square;v-text-anchor:top" coordsize="54006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" path="m,l5400675,r,19050l,19050,,e" fillcolor="#a0a0a0" stroked="f" strokeweight="0">
                  <v:stroke miterlimit="83231f" joinstyle="miter"/>
                  <v:path arrowok="t" textboxrect="0,0,5400675,19050"/>
                </v:shape>
                <v:shape id="Shape 2168" o:spid="_x0000_s1028" style="position:absolute;left:12;top:25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" path="m,l9525,r,9525l,9525,,e" fillcolor="#a0a0a0" stroked="f" strokeweight="0">
                  <v:stroke miterlimit="83231f" joinstyle="miter"/>
                  <v:path arrowok="t" textboxrect="0,0,9525,9525"/>
                </v:shape>
                <v:shape id="Shape 2169" o:spid="_x0000_s1029" style="position:absolute;left:107;top:25;width:53887;height:95;visibility:visible;mso-wrap-style:square;v-text-anchor:top" coordsize="53886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" path="m,l5388610,r,9525l,9525,,e" fillcolor="#a0a0a0" stroked="f" strokeweight="0">
                  <v:stroke miterlimit="83231f" joinstyle="miter"/>
                  <v:path arrowok="t" textboxrect="0,0,5388610,9525"/>
                </v:shape>
                <v:shape id="Shape 2170" o:spid="_x0000_s1030" style="position:absolute;left:53994;top:25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" path="m,l9525,r,9525l,9525,,e" fillcolor="#a0a0a0" stroked="f" strokeweight="0">
                  <v:stroke miterlimit="83231f" joinstyle="miter"/>
                  <v:path arrowok="t" textboxrect="0,0,9525,9525"/>
                </v:shape>
                <v:shape id="Shape 2171" o:spid="_x0000_s1031" style="position:absolute;left:12;top:120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" path="m,l9525,r,9525l,9525,,e" fillcolor="#e3e3e3" stroked="f" strokeweight="0">
                  <v:stroke miterlimit="83231f" joinstyle="miter"/>
                  <v:path arrowok="t" textboxrect="0,0,9525,9525"/>
                </v:shape>
                <v:shape id="Shape 2172" o:spid="_x0000_s1032" style="position:absolute;left:107;top:120;width:53887;height:95;visibility:visible;mso-wrap-style:square;v-text-anchor:top" coordsize="53886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" path="m,l5388610,r,9525l,9525,,e" fillcolor="#e3e3e3" stroked="f" strokeweight="0">
                  <v:stroke miterlimit="83231f" joinstyle="miter"/>
                  <v:path arrowok="t" textboxrect="0,0,5388610,9525"/>
                </v:shape>
                <v:shape id="Shape 2173" o:spid="_x0000_s1033" style="position:absolute;left:53994;top:120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" path="m,l9525,r,9525l,9525,,e" fillcolor="#e3e3e3" stroked="f" strokeweight="0">
                  <v:stroke miterlimit="83231f" joinstyle="miter"/>
                  <v:path arrowok="t" textboxrect="0,0,9525,952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:rsidR="004F2588" w:rsidRDefault="004F2588" w:rsidP="004F2588">
      <w:pPr>
        <w:spacing w:after="198" w:line="259" w:lineRule="auto"/>
        <w:ind w:left="-5"/>
      </w:pPr>
      <w:r>
        <w:rPr>
          <w:rFonts w:ascii="Segoe UI Emoji" w:eastAsia="Segoe UI Emoji" w:hAnsi="Segoe UI Emoji" w:cs="Segoe UI Emoji"/>
          <w:color w:val="F92F60"/>
        </w:rPr>
        <w:t xml:space="preserve"> </w:t>
      </w:r>
      <w:r>
        <w:rPr>
          <w:rFonts w:ascii="Calibri" w:eastAsia="Calibri" w:hAnsi="Calibri" w:cs="Calibri"/>
          <w:b/>
        </w:rPr>
        <w:t xml:space="preserve"> ¿Para </w:t>
      </w:r>
      <w:proofErr w:type="spellStart"/>
      <w:r>
        <w:rPr>
          <w:rFonts w:ascii="Calibri" w:eastAsia="Calibri" w:hAnsi="Calibri" w:cs="Calibri"/>
          <w:b/>
        </w:rPr>
        <w:t>qué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sirve</w:t>
      </w:r>
      <w:proofErr w:type="spellEnd"/>
      <w:r>
        <w:rPr>
          <w:rFonts w:ascii="Calibri" w:eastAsia="Calibri" w:hAnsi="Calibri" w:cs="Calibri"/>
          <w:b/>
        </w:rPr>
        <w:t xml:space="preserve">? </w:t>
      </w:r>
    </w:p>
    <w:p w:rsidR="004F2588" w:rsidRPr="008B39E0" w:rsidRDefault="004F2588" w:rsidP="004F2588">
      <w:pPr>
        <w:numPr>
          <w:ilvl w:val="0"/>
          <w:numId w:val="2"/>
        </w:numPr>
        <w:spacing w:after="176" w:line="265" w:lineRule="auto"/>
        <w:ind w:left="1096" w:right="374" w:hanging="751"/>
        <w:jc w:val="both"/>
        <w:rPr>
          <w:lang w:val="es-AR"/>
        </w:rPr>
      </w:pPr>
      <w:r w:rsidRPr="008B39E0">
        <w:rPr>
          <w:lang w:val="es-AR"/>
        </w:rPr>
        <w:t>Reutilizar lógica compleja sin repetir código.</w:t>
      </w:r>
      <w:r w:rsidRPr="008B39E0">
        <w:rPr>
          <w:rFonts w:ascii="Calibri" w:eastAsia="Calibri" w:hAnsi="Calibri" w:cs="Calibri"/>
          <w:lang w:val="es-AR"/>
        </w:rPr>
        <w:t xml:space="preserve"> </w:t>
      </w:r>
    </w:p>
    <w:p w:rsidR="004F2588" w:rsidRPr="008B39E0" w:rsidRDefault="004F2588" w:rsidP="004F2588">
      <w:pPr>
        <w:numPr>
          <w:ilvl w:val="0"/>
          <w:numId w:val="2"/>
        </w:numPr>
        <w:spacing w:after="176" w:line="265" w:lineRule="auto"/>
        <w:ind w:left="1096" w:right="374" w:hanging="751"/>
        <w:jc w:val="both"/>
        <w:rPr>
          <w:lang w:val="es-AR"/>
        </w:rPr>
      </w:pPr>
      <w:r w:rsidRPr="008B39E0">
        <w:rPr>
          <w:lang w:val="es-AR"/>
        </w:rPr>
        <w:t>Mejorar el rendimiento al ejecutarse en el servidor.</w:t>
      </w:r>
      <w:r w:rsidRPr="008B39E0">
        <w:rPr>
          <w:rFonts w:ascii="Calibri" w:eastAsia="Calibri" w:hAnsi="Calibri" w:cs="Calibri"/>
          <w:lang w:val="es-AR"/>
        </w:rPr>
        <w:t xml:space="preserve"> </w:t>
      </w:r>
    </w:p>
    <w:p w:rsidR="004F2588" w:rsidRDefault="004F2588" w:rsidP="004F2588">
      <w:pPr>
        <w:numPr>
          <w:ilvl w:val="0"/>
          <w:numId w:val="2"/>
        </w:numPr>
        <w:spacing w:after="176" w:line="265" w:lineRule="auto"/>
        <w:ind w:left="1096" w:right="374" w:hanging="751"/>
        <w:jc w:val="both"/>
      </w:pPr>
      <w:proofErr w:type="spellStart"/>
      <w:r>
        <w:t>Centralizar</w:t>
      </w:r>
      <w:proofErr w:type="spellEnd"/>
      <w:r>
        <w:t xml:space="preserve"> </w:t>
      </w:r>
      <w:proofErr w:type="spellStart"/>
      <w:r>
        <w:t>reglas</w:t>
      </w:r>
      <w:proofErr w:type="spellEnd"/>
      <w:r>
        <w:t xml:space="preserve"> de </w:t>
      </w:r>
      <w:proofErr w:type="spellStart"/>
      <w:r>
        <w:t>negocio</w:t>
      </w:r>
      <w:proofErr w:type="spellEnd"/>
      <w:r>
        <w:t>.</w:t>
      </w:r>
      <w:r>
        <w:rPr>
          <w:rFonts w:ascii="Calibri" w:eastAsia="Calibri" w:hAnsi="Calibri" w:cs="Calibri"/>
        </w:rPr>
        <w:t xml:space="preserve"> </w:t>
      </w:r>
    </w:p>
    <w:p w:rsidR="004F2588" w:rsidRPr="008B39E0" w:rsidRDefault="004F2588" w:rsidP="004F2588">
      <w:pPr>
        <w:numPr>
          <w:ilvl w:val="0"/>
          <w:numId w:val="2"/>
        </w:numPr>
        <w:spacing w:after="176" w:line="265" w:lineRule="auto"/>
        <w:ind w:left="1096" w:right="374" w:hanging="751"/>
        <w:jc w:val="both"/>
        <w:rPr>
          <w:lang w:val="es-AR"/>
        </w:rPr>
      </w:pPr>
      <w:r w:rsidRPr="008B39E0">
        <w:rPr>
          <w:lang w:val="es-AR"/>
        </w:rPr>
        <w:t>Aumentar la seguridad (control de acceso).</w:t>
      </w:r>
      <w:r w:rsidRPr="008B39E0">
        <w:rPr>
          <w:rFonts w:ascii="Calibri" w:eastAsia="Calibri" w:hAnsi="Calibri" w:cs="Calibri"/>
          <w:lang w:val="es-AR"/>
        </w:rPr>
        <w:t xml:space="preserve"> </w:t>
      </w:r>
    </w:p>
    <w:p w:rsidR="004F2588" w:rsidRDefault="004F2588" w:rsidP="004F2588">
      <w:pPr>
        <w:numPr>
          <w:ilvl w:val="0"/>
          <w:numId w:val="2"/>
        </w:numPr>
        <w:spacing w:after="221" w:line="265" w:lineRule="auto"/>
        <w:ind w:left="1096" w:right="374" w:hanging="751"/>
        <w:jc w:val="both"/>
      </w:pPr>
      <w:proofErr w:type="spellStart"/>
      <w:r>
        <w:t>Automatizar</w:t>
      </w:r>
      <w:proofErr w:type="spellEnd"/>
      <w:r>
        <w:t xml:space="preserve"> </w:t>
      </w:r>
      <w:proofErr w:type="spellStart"/>
      <w:r>
        <w:t>procesos</w:t>
      </w:r>
      <w:proofErr w:type="spellEnd"/>
      <w:r>
        <w:t xml:space="preserve"> </w:t>
      </w:r>
      <w:proofErr w:type="spellStart"/>
      <w:r>
        <w:t>repetitivos</w:t>
      </w:r>
      <w:proofErr w:type="spellEnd"/>
      <w:r>
        <w:t>.</w:t>
      </w:r>
      <w:r>
        <w:rPr>
          <w:rFonts w:ascii="Calibri" w:eastAsia="Calibri" w:hAnsi="Calibri" w:cs="Calibri"/>
        </w:rPr>
        <w:t xml:space="preserve"> </w:t>
      </w:r>
    </w:p>
    <w:p w:rsidR="004F2588" w:rsidRPr="004F2588" w:rsidRDefault="004F2588" w:rsidP="004F2588">
      <w:pPr>
        <w:spacing w:after="0" w:line="259" w:lineRule="auto"/>
        <w:ind w:left="-2"/>
        <w:jc w:val="right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s-AR"/>
        </w:rPr>
        <w:tab/>
      </w:r>
      <w:r w:rsidRPr="004F2588">
        <w:rPr>
          <w:rFonts w:ascii="Calibri" w:eastAsia="Calibri" w:hAnsi="Calibri" w:cs="Calibri"/>
          <w:lang w:val="es-AR"/>
        </w:rPr>
        <w:t xml:space="preserve"> </w:t>
      </w:r>
    </w:p>
    <w:p w:rsidR="004F2588" w:rsidRPr="004F2588" w:rsidRDefault="004F2588" w:rsidP="004F2588">
      <w:pPr>
        <w:spacing w:after="0" w:line="259" w:lineRule="auto"/>
        <w:rPr>
          <w:lang w:val="es-AR"/>
        </w:rPr>
      </w:pPr>
      <w:r w:rsidRPr="004F2588">
        <w:rPr>
          <w:rFonts w:ascii="Calibri" w:eastAsia="Calibri" w:hAnsi="Calibri" w:cs="Calibri"/>
          <w:lang w:val="es-AR"/>
        </w:rPr>
        <w:t xml:space="preserve"> </w:t>
      </w:r>
    </w:p>
    <w:p w:rsidR="004F2588" w:rsidRPr="008B39E0" w:rsidRDefault="004F2588" w:rsidP="004F2588">
      <w:pPr>
        <w:spacing w:after="148" w:line="259" w:lineRule="auto"/>
        <w:ind w:left="-5"/>
        <w:rPr>
          <w:lang w:val="es-AR"/>
        </w:rPr>
      </w:pPr>
      <w:r w:rsidRPr="004F2588">
        <w:rPr>
          <w:rFonts w:ascii="Segoe UI Emoji" w:eastAsia="Segoe UI Emoji" w:hAnsi="Segoe UI Emoji" w:cs="Segoe UI Emoji"/>
          <w:color w:val="F92F60"/>
          <w:lang w:val="es-AR"/>
        </w:rPr>
        <w:t xml:space="preserve"> </w:t>
      </w:r>
      <w:r w:rsidRPr="004F2588">
        <w:rPr>
          <w:rFonts w:ascii="Calibri" w:eastAsia="Calibri" w:hAnsi="Calibri" w:cs="Calibri"/>
          <w:b/>
          <w:lang w:val="es-AR"/>
        </w:rPr>
        <w:t xml:space="preserve"> </w:t>
      </w:r>
      <w:r w:rsidRPr="008B39E0">
        <w:rPr>
          <w:rFonts w:ascii="Calibri" w:eastAsia="Calibri" w:hAnsi="Calibri" w:cs="Calibri"/>
          <w:b/>
          <w:lang w:val="es-AR"/>
        </w:rPr>
        <w:t>Usar desde PHP (</w:t>
      </w:r>
      <w:proofErr w:type="spellStart"/>
      <w:r w:rsidRPr="008B39E0">
        <w:rPr>
          <w:rFonts w:ascii="Calibri" w:eastAsia="Calibri" w:hAnsi="Calibri" w:cs="Calibri"/>
          <w:b/>
          <w:lang w:val="es-AR"/>
        </w:rPr>
        <w:t>MySQLi</w:t>
      </w:r>
      <w:proofErr w:type="spellEnd"/>
      <w:r w:rsidRPr="008B39E0">
        <w:rPr>
          <w:rFonts w:ascii="Calibri" w:eastAsia="Calibri" w:hAnsi="Calibri" w:cs="Calibri"/>
          <w:b/>
          <w:lang w:val="es-AR"/>
        </w:rPr>
        <w:t xml:space="preserve">) </w:t>
      </w:r>
    </w:p>
    <w:p w:rsidR="004F2588" w:rsidRPr="008B39E0" w:rsidRDefault="004F2588" w:rsidP="004F2588">
      <w:pPr>
        <w:spacing w:after="0" w:line="259" w:lineRule="auto"/>
        <w:ind w:left="-5"/>
        <w:rPr>
          <w:lang w:val="es-AR"/>
        </w:rPr>
      </w:pPr>
      <w:r w:rsidRPr="008B39E0">
        <w:rPr>
          <w:rFonts w:ascii="Calibri" w:eastAsia="Calibri" w:hAnsi="Calibri" w:cs="Calibri"/>
          <w:b/>
          <w:lang w:val="es-AR"/>
        </w:rPr>
        <w:t xml:space="preserve">Insertar datos con un procedimiento </w:t>
      </w:r>
    </w:p>
    <w:p w:rsidR="004F2588" w:rsidRDefault="004F2588" w:rsidP="004F2588">
      <w:pPr>
        <w:spacing w:after="106" w:line="259" w:lineRule="auto"/>
        <w:ind w:left="4"/>
      </w:pPr>
      <w:r>
        <w:rPr>
          <w:noProof/>
        </w:rPr>
        <w:drawing>
          <wp:inline distT="0" distB="0" distL="0" distR="0" wp14:anchorId="1D334496" wp14:editId="52DADD52">
            <wp:extent cx="5400040" cy="3372485"/>
            <wp:effectExtent l="0" t="0" r="0" b="0"/>
            <wp:docPr id="262" name="Picture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88" w:rsidRDefault="004F2588" w:rsidP="004F2588">
      <w:pPr>
        <w:spacing w:line="259" w:lineRule="auto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316980C9" wp14:editId="377E6B5F">
                <wp:extent cx="5443373" cy="4054509"/>
                <wp:effectExtent l="0" t="0" r="0" b="0"/>
                <wp:docPr id="1932" name="Group 1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3373" cy="4054509"/>
                          <a:chOff x="0" y="0"/>
                          <a:chExt cx="5443373" cy="4054509"/>
                        </a:xfrm>
                      </wpg:grpSpPr>
                      <wps:wsp>
                        <wps:cNvPr id="245" name="Rectangle 245"/>
                        <wps:cNvSpPr/>
                        <wps:spPr>
                          <a:xfrm>
                            <a:off x="1270" y="0"/>
                            <a:ext cx="123236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2588" w:rsidRDefault="004F2588" w:rsidP="004F2588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Obtener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datos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926465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2588" w:rsidRDefault="004F2588" w:rsidP="004F258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1" name="Shape 2251"/>
                        <wps:cNvSpPr/>
                        <wps:spPr>
                          <a:xfrm>
                            <a:off x="0" y="3957701"/>
                            <a:ext cx="54006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675" h="19050">
                                <a:moveTo>
                                  <a:pt x="0" y="0"/>
                                </a:moveTo>
                                <a:lnTo>
                                  <a:pt x="5400675" y="0"/>
                                </a:lnTo>
                                <a:lnTo>
                                  <a:pt x="54006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2" name="Shape 2252"/>
                        <wps:cNvSpPr/>
                        <wps:spPr>
                          <a:xfrm>
                            <a:off x="1270" y="3965956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3" name="Shape 2253"/>
                        <wps:cNvSpPr/>
                        <wps:spPr>
                          <a:xfrm>
                            <a:off x="10795" y="3965956"/>
                            <a:ext cx="53886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8610" h="9525">
                                <a:moveTo>
                                  <a:pt x="0" y="0"/>
                                </a:moveTo>
                                <a:lnTo>
                                  <a:pt x="5388610" y="0"/>
                                </a:lnTo>
                                <a:lnTo>
                                  <a:pt x="538861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4" name="Shape 2254"/>
                        <wps:cNvSpPr/>
                        <wps:spPr>
                          <a:xfrm>
                            <a:off x="5399405" y="3965956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5" name="Shape 2255"/>
                        <wps:cNvSpPr/>
                        <wps:spPr>
                          <a:xfrm>
                            <a:off x="1270" y="3975481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6" name="Shape 2256"/>
                        <wps:cNvSpPr/>
                        <wps:spPr>
                          <a:xfrm>
                            <a:off x="10795" y="3975481"/>
                            <a:ext cx="53886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8610" h="9525">
                                <a:moveTo>
                                  <a:pt x="0" y="0"/>
                                </a:moveTo>
                                <a:lnTo>
                                  <a:pt x="5388610" y="0"/>
                                </a:lnTo>
                                <a:lnTo>
                                  <a:pt x="538861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7" name="Shape 2257"/>
                        <wps:cNvSpPr/>
                        <wps:spPr>
                          <a:xfrm>
                            <a:off x="5399405" y="3975481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5408930" y="389928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2588" w:rsidRDefault="004F2588" w:rsidP="004F258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4" name="Picture 26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10" y="279147"/>
                            <a:ext cx="5400040" cy="35058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16980C9" id="Group 1932" o:spid="_x0000_s1026" style="width:428.6pt;height:319.25pt;mso-position-horizontal-relative:char;mso-position-vertical-relative:line" coordsize="54433,4054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">
                <v:rect id="Rectangle 245" o:spid="_x0000_s1027" style="position:absolute;left:12;width:1232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:rsidR="004F2588" w:rsidRDefault="004F2588" w:rsidP="004F2588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</w:rPr>
                          <w:t>Obtener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</w:rPr>
                          <w:t>datos</w:t>
                        </w:r>
                        <w:proofErr w:type="spellEnd"/>
                      </w:p>
                    </w:txbxContent>
                  </v:textbox>
                </v:rect>
                <v:rect id="Rectangle 246" o:spid="_x0000_s1028" style="position:absolute;left:926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:rsidR="004F2588" w:rsidRDefault="004F2588" w:rsidP="004F2588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51" o:spid="_x0000_s1029" style="position:absolute;top:39577;width:54006;height:190;visibility:visible;mso-wrap-style:square;v-text-anchor:top" coordsize="54006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" path="m,l5400675,r,19050l,19050,,e" fillcolor="#a0a0a0" stroked="f" strokeweight="0">
                  <v:stroke miterlimit="83231f" joinstyle="miter"/>
                  <v:path arrowok="t" textboxrect="0,0,5400675,19050"/>
                </v:shape>
                <v:shape id="Shape 2252" o:spid="_x0000_s1030" style="position:absolute;left:12;top:39659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" path="m,l9525,r,9525l,9525,,e" fillcolor="#a0a0a0" stroked="f" strokeweight="0">
                  <v:stroke miterlimit="83231f" joinstyle="miter"/>
                  <v:path arrowok="t" textboxrect="0,0,9525,9525"/>
                </v:shape>
                <v:shape id="Shape 2253" o:spid="_x0000_s1031" style="position:absolute;left:107;top:39659;width:53887;height:95;visibility:visible;mso-wrap-style:square;v-text-anchor:top" coordsize="53886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" path="m,l5388610,r,9525l,9525,,e" fillcolor="#a0a0a0" stroked="f" strokeweight="0">
                  <v:stroke miterlimit="83231f" joinstyle="miter"/>
                  <v:path arrowok="t" textboxrect="0,0,5388610,9525"/>
                </v:shape>
                <v:shape id="Shape 2254" o:spid="_x0000_s1032" style="position:absolute;left:53994;top:39659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" path="m,l9525,r,9525l,9525,,e" fillcolor="#a0a0a0" stroked="f" strokeweight="0">
                  <v:stroke miterlimit="83231f" joinstyle="miter"/>
                  <v:path arrowok="t" textboxrect="0,0,9525,9525"/>
                </v:shape>
                <v:shape id="Shape 2255" o:spid="_x0000_s1033" style="position:absolute;left:12;top:39754;width:95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" path="m,l9525,r,9525l,9525,,e" fillcolor="#e3e3e3" stroked="f" strokeweight="0">
                  <v:stroke miterlimit="83231f" joinstyle="miter"/>
                  <v:path arrowok="t" textboxrect="0,0,9525,9525"/>
                </v:shape>
                <v:shape id="Shape 2256" o:spid="_x0000_s1034" style="position:absolute;left:107;top:39754;width:53887;height:96;visibility:visible;mso-wrap-style:square;v-text-anchor:top" coordsize="53886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" path="m,l5388610,r,9525l,9525,,e" fillcolor="#e3e3e3" stroked="f" strokeweight="0">
                  <v:stroke miterlimit="83231f" joinstyle="miter"/>
                  <v:path arrowok="t" textboxrect="0,0,5388610,9525"/>
                </v:shape>
                <v:shape id="Shape 2257" o:spid="_x0000_s1035" style="position:absolute;left:53994;top:39754;width:95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" path="m,l9525,r,9525l,9525,,e" fillcolor="#e3e3e3" stroked="f" strokeweight="0">
                  <v:stroke miterlimit="83231f" joinstyle="miter"/>
                  <v:path arrowok="t" textboxrect="0,0,9525,9525"/>
                </v:shape>
                <v:rect id="Rectangle 258" o:spid="_x0000_s1036" style="position:absolute;left:54089;top:3899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:rsidR="004F2588" w:rsidRDefault="004F2588" w:rsidP="004F2588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4" o:spid="_x0000_s1037" type="#_x0000_t75" style="position:absolute;left:38;top:2791;width:54000;height:35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</w:p>
    <w:p w:rsidR="004F2588" w:rsidRDefault="004F2588" w:rsidP="004F2588">
      <w:pPr>
        <w:spacing w:after="194" w:line="259" w:lineRule="auto"/>
      </w:pPr>
      <w:r>
        <w:rPr>
          <w:rFonts w:ascii="Calibri" w:eastAsia="Calibri" w:hAnsi="Calibri" w:cs="Calibri"/>
        </w:rPr>
        <w:t xml:space="preserve"> </w:t>
      </w:r>
    </w:p>
    <w:p w:rsidR="004F2588" w:rsidRDefault="004F2588" w:rsidP="004F2588">
      <w:pPr>
        <w:spacing w:after="0" w:line="259" w:lineRule="auto"/>
      </w:pPr>
      <w:r>
        <w:rPr>
          <w:rFonts w:ascii="Calibri" w:eastAsia="Calibri" w:hAnsi="Calibri" w:cs="Calibri"/>
        </w:rPr>
        <w:t xml:space="preserve"> </w:t>
      </w:r>
    </w:p>
    <w:p w:rsidR="004F2588" w:rsidRDefault="004F2588" w:rsidP="004F2588">
      <w:pPr>
        <w:spacing w:after="148" w:line="259" w:lineRule="auto"/>
        <w:ind w:left="-5"/>
      </w:pPr>
      <w:r>
        <w:rPr>
          <w:rFonts w:ascii="Segoe UI Emoji" w:eastAsia="Segoe UI Emoji" w:hAnsi="Segoe UI Emoji" w:cs="Segoe UI Emoji"/>
          <w:color w:val="F8312F"/>
        </w:rPr>
        <w:t xml:space="preserve"> 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Notas</w:t>
      </w:r>
      <w:proofErr w:type="spellEnd"/>
      <w:r>
        <w:rPr>
          <w:rFonts w:ascii="Calibri" w:eastAsia="Calibri" w:hAnsi="Calibri" w:cs="Calibri"/>
          <w:b/>
        </w:rPr>
        <w:t xml:space="preserve"> de </w:t>
      </w:r>
      <w:proofErr w:type="spellStart"/>
      <w:r>
        <w:rPr>
          <w:rFonts w:ascii="Calibri" w:eastAsia="Calibri" w:hAnsi="Calibri" w:cs="Calibri"/>
          <w:b/>
        </w:rPr>
        <w:t>seguridad</w:t>
      </w:r>
      <w:proofErr w:type="spellEnd"/>
      <w:r>
        <w:rPr>
          <w:rFonts w:ascii="Calibri" w:eastAsia="Calibri" w:hAnsi="Calibri" w:cs="Calibri"/>
          <w:b/>
        </w:rPr>
        <w:t xml:space="preserve"> </w:t>
      </w:r>
    </w:p>
    <w:p w:rsidR="004F2588" w:rsidRPr="008B39E0" w:rsidRDefault="004F2588" w:rsidP="004F2588">
      <w:pPr>
        <w:numPr>
          <w:ilvl w:val="0"/>
          <w:numId w:val="4"/>
        </w:numPr>
        <w:spacing w:after="176" w:line="265" w:lineRule="auto"/>
        <w:ind w:right="374" w:hanging="361"/>
        <w:jc w:val="both"/>
        <w:rPr>
          <w:lang w:val="es-AR"/>
        </w:rPr>
      </w:pPr>
      <w:r w:rsidRPr="008B39E0">
        <w:rPr>
          <w:lang w:val="es-AR"/>
        </w:rPr>
        <w:t xml:space="preserve">Siempre </w:t>
      </w:r>
      <w:proofErr w:type="spellStart"/>
      <w:r w:rsidRPr="008B39E0">
        <w:rPr>
          <w:lang w:val="es-AR"/>
        </w:rPr>
        <w:t>sanitiza</w:t>
      </w:r>
      <w:proofErr w:type="spellEnd"/>
      <w:r w:rsidRPr="008B39E0">
        <w:rPr>
          <w:lang w:val="es-AR"/>
        </w:rPr>
        <w:t xml:space="preserve"> los datos antes de insertarlos.</w:t>
      </w:r>
      <w:r w:rsidRPr="008B39E0">
        <w:rPr>
          <w:rFonts w:ascii="Calibri" w:eastAsia="Calibri" w:hAnsi="Calibri" w:cs="Calibri"/>
          <w:lang w:val="es-AR"/>
        </w:rPr>
        <w:t xml:space="preserve"> </w:t>
      </w:r>
    </w:p>
    <w:p w:rsidR="004F2588" w:rsidRPr="004F2588" w:rsidRDefault="004F2588" w:rsidP="004F2588">
      <w:pPr>
        <w:numPr>
          <w:ilvl w:val="0"/>
          <w:numId w:val="4"/>
        </w:numPr>
        <w:spacing w:after="264" w:line="265" w:lineRule="auto"/>
        <w:ind w:right="374" w:hanging="361"/>
        <w:jc w:val="both"/>
        <w:rPr>
          <w:lang w:val="es-AR"/>
        </w:rPr>
      </w:pPr>
      <w:r w:rsidRPr="008B39E0">
        <w:rPr>
          <w:lang w:val="es-AR"/>
        </w:rPr>
        <w:t xml:space="preserve">Usa </w:t>
      </w:r>
      <w:proofErr w:type="gramStart"/>
      <w:r w:rsidRPr="008B39E0">
        <w:rPr>
          <w:lang w:val="es-AR"/>
        </w:rPr>
        <w:t>prepare(</w:t>
      </w:r>
      <w:proofErr w:type="gramEnd"/>
      <w:r w:rsidRPr="008B39E0">
        <w:rPr>
          <w:lang w:val="es-AR"/>
        </w:rPr>
        <w:t xml:space="preserve">) y </w:t>
      </w:r>
      <w:proofErr w:type="spellStart"/>
      <w:r w:rsidRPr="008B39E0">
        <w:rPr>
          <w:lang w:val="es-AR"/>
        </w:rPr>
        <w:t>bind_param</w:t>
      </w:r>
      <w:proofErr w:type="spellEnd"/>
      <w:r w:rsidRPr="008B39E0">
        <w:rPr>
          <w:lang w:val="es-AR"/>
        </w:rPr>
        <w:t>() para evitar inyecciones SQL.</w:t>
      </w:r>
      <w:r w:rsidRPr="008B39E0">
        <w:rPr>
          <w:rFonts w:ascii="Calibri" w:eastAsia="Calibri" w:hAnsi="Calibri" w:cs="Calibri"/>
          <w:lang w:val="es-AR"/>
        </w:rPr>
        <w:t xml:space="preserve"> </w:t>
      </w:r>
    </w:p>
    <w:p w:rsidR="004F2588" w:rsidRPr="004F2588" w:rsidRDefault="004F2588">
      <w:pPr>
        <w:rPr>
          <w:lang w:val="es-AR"/>
        </w:rPr>
      </w:pPr>
    </w:p>
    <w:p w:rsidR="00CF0BF0" w:rsidRDefault="00CF0BF0" w:rsidP="004F2588">
      <w:pPr>
        <w:pStyle w:val="Ttulo1"/>
        <w:rPr>
          <w:lang w:val="es-AR"/>
        </w:rPr>
      </w:pPr>
      <w:r w:rsidRPr="00CF0BF0">
        <w:rPr>
          <w:lang w:val="es-AR"/>
        </w:rPr>
        <w:t>Consultas a la Base de Datos</w:t>
      </w:r>
      <w:r w:rsidR="004F2588">
        <w:rPr>
          <w:lang w:val="es-AR"/>
        </w:rPr>
        <w:t xml:space="preserve"> (Procedimientos Almacenados de la Base de Datos)</w:t>
      </w:r>
    </w:p>
    <w:p w:rsidR="004F2588" w:rsidRPr="004F2588" w:rsidRDefault="004F2588" w:rsidP="004F2588">
      <w:pPr>
        <w:rPr>
          <w:lang w:val="es-AR"/>
        </w:rPr>
      </w:pPr>
    </w:p>
    <w:p w:rsidR="00CF0BF0" w:rsidRDefault="004F2588" w:rsidP="00CF0BF0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i</w:t>
      </w:r>
      <w:r w:rsidR="00CF0BF0">
        <w:rPr>
          <w:lang w:val="es-AR"/>
        </w:rPr>
        <w:t>nsert_user</w:t>
      </w:r>
      <w:proofErr w:type="spellEnd"/>
    </w:p>
    <w:p w:rsidR="00CF0BF0" w:rsidRDefault="00CF0BF0" w:rsidP="00CF0BF0">
      <w:pPr>
        <w:ind w:left="360"/>
        <w:rPr>
          <w:lang w:val="es-AR"/>
        </w:rPr>
      </w:pPr>
      <w:r>
        <w:rPr>
          <w:lang w:val="es-AR"/>
        </w:rPr>
        <w:t xml:space="preserve">Inserta un usuario. Es el procedimiento almacenado para </w:t>
      </w:r>
      <w:proofErr w:type="spellStart"/>
      <w:r>
        <w:rPr>
          <w:lang w:val="es-AR"/>
        </w:rPr>
        <w:t>Insert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Into</w:t>
      </w:r>
      <w:proofErr w:type="spellEnd"/>
      <w:r>
        <w:rPr>
          <w:lang w:val="es-AR"/>
        </w:rPr>
        <w:t xml:space="preserve"> para la tabla usuarios, específicamente para ingresar un nuevo usuario.</w:t>
      </w:r>
    </w:p>
    <w:p w:rsidR="00CF0BF0" w:rsidRDefault="004F2588" w:rsidP="004F2588">
      <w:pPr>
        <w:ind w:left="360"/>
        <w:rPr>
          <w:lang w:val="es-AR"/>
        </w:rPr>
      </w:pPr>
      <w:r>
        <w:rPr>
          <w:lang w:val="es-AR"/>
        </w:rPr>
        <w:t xml:space="preserve">Valores a usar: </w:t>
      </w:r>
      <w:proofErr w:type="spellStart"/>
      <w:r>
        <w:rPr>
          <w:lang w:val="es-AR"/>
        </w:rPr>
        <w:t>user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password</w:t>
      </w:r>
      <w:proofErr w:type="spellEnd"/>
      <w:r>
        <w:rPr>
          <w:lang w:val="es-AR"/>
        </w:rPr>
        <w:t>.</w:t>
      </w:r>
    </w:p>
    <w:p w:rsidR="004F2588" w:rsidRDefault="004F2588" w:rsidP="004F2588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create_charge</w:t>
      </w:r>
      <w:proofErr w:type="spellEnd"/>
    </w:p>
    <w:p w:rsidR="004F2588" w:rsidRDefault="004F2588" w:rsidP="004F2588">
      <w:pPr>
        <w:ind w:left="360"/>
        <w:rPr>
          <w:lang w:val="es-AR"/>
        </w:rPr>
      </w:pPr>
      <w:r>
        <w:rPr>
          <w:lang w:val="es-AR"/>
        </w:rPr>
        <w:t xml:space="preserve">Crea los cargos asignados a los usuarios. Es el procedimiento para </w:t>
      </w:r>
      <w:proofErr w:type="spellStart"/>
      <w:r>
        <w:rPr>
          <w:lang w:val="es-AR"/>
        </w:rPr>
        <w:t>Insert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Into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enla</w:t>
      </w:r>
      <w:proofErr w:type="spellEnd"/>
      <w:r>
        <w:rPr>
          <w:lang w:val="es-AR"/>
        </w:rPr>
        <w:t xml:space="preserve"> tabla </w:t>
      </w:r>
      <w:proofErr w:type="spellStart"/>
      <w:r>
        <w:rPr>
          <w:lang w:val="es-AR"/>
        </w:rPr>
        <w:t>charge</w:t>
      </w:r>
      <w:proofErr w:type="spellEnd"/>
    </w:p>
    <w:p w:rsidR="004F2588" w:rsidRDefault="004F2588" w:rsidP="004F2588">
      <w:pPr>
        <w:ind w:left="360"/>
        <w:rPr>
          <w:lang w:val="es-AR"/>
        </w:rPr>
      </w:pPr>
      <w:r>
        <w:rPr>
          <w:lang w:val="es-AR"/>
        </w:rPr>
        <w:t xml:space="preserve">Valores a usar: </w:t>
      </w:r>
      <w:proofErr w:type="spellStart"/>
      <w:r>
        <w:rPr>
          <w:lang w:val="es-AR"/>
        </w:rPr>
        <w:t>charge</w:t>
      </w:r>
      <w:proofErr w:type="spellEnd"/>
      <w:r>
        <w:rPr>
          <w:lang w:val="es-AR"/>
        </w:rPr>
        <w:t>.</w:t>
      </w:r>
    </w:p>
    <w:p w:rsidR="004F2588" w:rsidRDefault="0062187F" w:rsidP="004F2588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create_team</w:t>
      </w:r>
      <w:proofErr w:type="spellEnd"/>
    </w:p>
    <w:p w:rsidR="0062187F" w:rsidRDefault="0062187F" w:rsidP="0062187F">
      <w:pPr>
        <w:ind w:left="360"/>
        <w:rPr>
          <w:lang w:val="es-AR"/>
        </w:rPr>
      </w:pPr>
      <w:r>
        <w:rPr>
          <w:lang w:val="es-AR"/>
        </w:rPr>
        <w:t xml:space="preserve">Crea los equipos asignados a las zonas. Es el procedimiento para </w:t>
      </w:r>
      <w:proofErr w:type="spellStart"/>
      <w:r>
        <w:rPr>
          <w:lang w:val="es-AR"/>
        </w:rPr>
        <w:t>Insert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Into</w:t>
      </w:r>
      <w:proofErr w:type="spellEnd"/>
      <w:r>
        <w:rPr>
          <w:lang w:val="es-AR"/>
        </w:rPr>
        <w:t xml:space="preserve"> en la tabla </w:t>
      </w:r>
      <w:proofErr w:type="spellStart"/>
      <w:r>
        <w:rPr>
          <w:lang w:val="es-AR"/>
        </w:rPr>
        <w:t>team</w:t>
      </w:r>
      <w:proofErr w:type="spellEnd"/>
    </w:p>
    <w:p w:rsidR="0062187F" w:rsidRPr="0062187F" w:rsidRDefault="0062187F" w:rsidP="0062187F">
      <w:pPr>
        <w:ind w:left="360"/>
        <w:rPr>
          <w:lang w:val="es-AR"/>
        </w:rPr>
      </w:pPr>
      <w:r>
        <w:rPr>
          <w:lang w:val="es-AR"/>
        </w:rPr>
        <w:t>Valores a usar: name.</w:t>
      </w:r>
      <w:bookmarkStart w:id="0" w:name="_GoBack"/>
      <w:bookmarkEnd w:id="0"/>
    </w:p>
    <w:p w:rsidR="00CF0BF0" w:rsidRDefault="00CF0BF0" w:rsidP="00CF0BF0">
      <w:pPr>
        <w:rPr>
          <w:lang w:val="es-AR"/>
        </w:rPr>
      </w:pPr>
    </w:p>
    <w:p w:rsidR="00CF0BF0" w:rsidRDefault="00CF0BF0" w:rsidP="00CF0BF0">
      <w:pPr>
        <w:rPr>
          <w:lang w:val="es-AR"/>
        </w:rPr>
      </w:pPr>
    </w:p>
    <w:p w:rsidR="00CF0BF0" w:rsidRDefault="00CF0BF0" w:rsidP="00CF0BF0">
      <w:pPr>
        <w:rPr>
          <w:lang w:val="es-AR"/>
        </w:rPr>
      </w:pPr>
    </w:p>
    <w:p w:rsidR="00CF0BF0" w:rsidRPr="00CF0BF0" w:rsidRDefault="00CF0BF0" w:rsidP="00CF0BF0">
      <w:pPr>
        <w:rPr>
          <w:lang w:val="es-AR"/>
        </w:rPr>
      </w:pPr>
    </w:p>
    <w:sectPr w:rsidR="00CF0BF0" w:rsidRPr="00CF0BF0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B37E5"/>
    <w:multiLevelType w:val="hybridMultilevel"/>
    <w:tmpl w:val="562A1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E0FE5"/>
    <w:multiLevelType w:val="hybridMultilevel"/>
    <w:tmpl w:val="0742EB80"/>
    <w:lvl w:ilvl="0" w:tplc="40D2188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6AC7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1A41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063F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4845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F63B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328B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AC3A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DA2F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4F5382"/>
    <w:multiLevelType w:val="hybridMultilevel"/>
    <w:tmpl w:val="EFAC604A"/>
    <w:lvl w:ilvl="0" w:tplc="6D2E164C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ECADE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32A74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50D85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C2C82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B65E5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561D2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903F4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B0296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872C0E"/>
    <w:multiLevelType w:val="hybridMultilevel"/>
    <w:tmpl w:val="B6DA5276"/>
    <w:lvl w:ilvl="0" w:tplc="FC98D7AE">
      <w:start w:val="1"/>
      <w:numFmt w:val="bullet"/>
      <w:lvlText w:val="•"/>
      <w:lvlJc w:val="left"/>
      <w:pPr>
        <w:ind w:left="1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548F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96DE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DE3A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B8E4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947C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AAEE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80DC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2875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es-AR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CF0BF0"/>
    <w:rsid w:val="001D774F"/>
    <w:rsid w:val="004F2588"/>
    <w:rsid w:val="0062187F"/>
    <w:rsid w:val="006577B4"/>
    <w:rsid w:val="00CF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B80D"/>
  <w15:docId w15:val="{1C9866C1-02F4-4141-9D7D-925E4B04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Ttulo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Ttulo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Ttulo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Ttulo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Ttulo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Prrafodelista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nfasis">
    <w:name w:val="Emphasis"/>
    <w:basedOn w:val="Fuentedeprrafopredeter"/>
    <w:uiPriority w:val="22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Cita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9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308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2CBDF-5DD8-4AA2-A41B-2BF93DD080C0}"/>
      </w:docPartPr>
      <w:docPartBody>
        <w:p w:rsidR="003F1C37" w:rsidRDefault="003F1C37">
          <w:r w:rsidRPr="00604918">
            <w:rPr>
              <w:rStyle w:val="Textodelmarcadordeposicin"/>
            </w:rPr>
            <w:t>[Introducir aquí título de la entrada del blog]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37"/>
    <w:rsid w:val="003F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F1C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Base De Datos Alarmadb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25</TotalTime>
  <Pages>1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2025-08-30T13:35:00Z</dcterms:created>
  <dcterms:modified xsi:type="dcterms:W3CDTF">2025-08-30T14:01:00Z</dcterms:modified>
</cp:coreProperties>
</file>